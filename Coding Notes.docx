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7A32" w14:textId="77777777" w:rsidR="003B31AE" w:rsidRDefault="000C0F8E">
      <w:pPr>
        <w:pStyle w:val="Heading1"/>
      </w:pPr>
      <w:r>
        <w:t>Coding 1/24/19</w:t>
      </w:r>
    </w:p>
    <w:p w14:paraId="799687E8" w14:textId="77777777" w:rsidR="003B31AE" w:rsidRDefault="000C0F8E" w:rsidP="000C0F8E">
      <w:pPr>
        <w:pStyle w:val="ListBullet"/>
      </w:pPr>
      <w:r>
        <w:t>Model View Controller (industry convention)</w:t>
      </w:r>
    </w:p>
    <w:p w14:paraId="1EE8D4E1" w14:textId="77777777" w:rsidR="000C0F8E" w:rsidRDefault="000C0F8E" w:rsidP="000C0F8E">
      <w:pPr>
        <w:pStyle w:val="ListBullet"/>
      </w:pPr>
      <w:r>
        <w:t>JavaScript (lingua franca of industry)</w:t>
      </w:r>
    </w:p>
    <w:p w14:paraId="653B907B" w14:textId="77777777" w:rsidR="00DA2704" w:rsidRDefault="00DA2704" w:rsidP="000C0F8E">
      <w:pPr>
        <w:pStyle w:val="ListBullet"/>
      </w:pPr>
      <w:r>
        <w:t>Index – “home” of any website</w:t>
      </w:r>
    </w:p>
    <w:p w14:paraId="3922A93B" w14:textId="77777777" w:rsidR="00DA2704" w:rsidRDefault="00456709" w:rsidP="000C0F8E">
      <w:pPr>
        <w:pStyle w:val="ListBullet"/>
      </w:pPr>
      <w:r>
        <w:t>“absolute path” to file of computer</w:t>
      </w:r>
    </w:p>
    <w:p w14:paraId="01C32184" w14:textId="77777777" w:rsidR="00456709" w:rsidRDefault="00456709" w:rsidP="000C0F8E">
      <w:pPr>
        <w:pStyle w:val="ListBullet"/>
      </w:pPr>
      <w:r>
        <w:t>File tree: Users -&gt;”name”-&gt;desktop-&gt;webpage-&gt;index.html</w:t>
      </w:r>
    </w:p>
    <w:p w14:paraId="35E979B4" w14:textId="77777777" w:rsidR="00456709" w:rsidRDefault="00456709" w:rsidP="000C0F8E">
      <w:pPr>
        <w:pStyle w:val="ListBullet"/>
      </w:pPr>
      <w:r>
        <w:t>Browsers read html files</w:t>
      </w:r>
    </w:p>
    <w:p w14:paraId="58EEC36F" w14:textId="77777777" w:rsidR="00456709" w:rsidRDefault="00456709" w:rsidP="000C0F8E">
      <w:pPr>
        <w:pStyle w:val="ListBullet"/>
      </w:pPr>
      <w:r>
        <w:t>Local and remote (what’s in our computer vs what’s out in the internet)</w:t>
      </w:r>
    </w:p>
    <w:p w14:paraId="5ACC7062" w14:textId="77777777" w:rsidR="00D004A4" w:rsidRDefault="00D004A4" w:rsidP="000C0F8E">
      <w:pPr>
        <w:pStyle w:val="ListBullet"/>
      </w:pPr>
      <w:r>
        <w:t>Make new folder; open in atom</w:t>
      </w:r>
    </w:p>
    <w:p w14:paraId="7000517D" w14:textId="77777777" w:rsidR="00B15C4D" w:rsidRDefault="00B15C4D" w:rsidP="00B15C4D">
      <w:pPr>
        <w:pStyle w:val="ListBullet"/>
      </w:pPr>
      <w:r>
        <w:t>“Add Project Folder” – new file (index.html)</w:t>
      </w:r>
    </w:p>
    <w:p w14:paraId="57432C35" w14:textId="77777777" w:rsidR="00456709" w:rsidRDefault="00456709" w:rsidP="000C0F8E">
      <w:pPr>
        <w:pStyle w:val="ListBullet"/>
      </w:pPr>
      <w:r>
        <w:t xml:space="preserve">Keyboard shortcuts: </w:t>
      </w:r>
    </w:p>
    <w:p w14:paraId="4703DA93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command tab – going between apps</w:t>
      </w:r>
    </w:p>
    <w:p w14:paraId="79E513C3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Command “R” – refresh</w:t>
      </w:r>
    </w:p>
    <w:p w14:paraId="6434224A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Command “Z” - delete</w:t>
      </w:r>
    </w:p>
    <w:p w14:paraId="3F1453DD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Command shift Z – redo</w:t>
      </w:r>
    </w:p>
    <w:p w14:paraId="09E21D1B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Tags: “/” close tags</w:t>
      </w:r>
    </w:p>
    <w:p w14:paraId="428343CA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“&lt;h1&gt;” – header one, some space in front, takes up whole block</w:t>
      </w:r>
    </w:p>
    <w:p w14:paraId="40CC71F4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html has default style</w:t>
      </w:r>
    </w:p>
    <w:p w14:paraId="7E3C61BF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“</w:t>
      </w:r>
      <w:proofErr w:type="spellStart"/>
      <w:r>
        <w:t>em</w:t>
      </w:r>
      <w:proofErr w:type="spellEnd"/>
      <w:r>
        <w:t xml:space="preserve">” – </w:t>
      </w:r>
      <w:r w:rsidRPr="00456709">
        <w:rPr>
          <w:i/>
        </w:rPr>
        <w:t xml:space="preserve">emphasis </w:t>
      </w:r>
      <w:r>
        <w:t>(italicized) displayed in line</w:t>
      </w:r>
    </w:p>
    <w:p w14:paraId="6D7EE0DC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 xml:space="preserve">“&lt;b&gt;” – </w:t>
      </w:r>
      <w:r w:rsidRPr="00456709">
        <w:rPr>
          <w:b/>
        </w:rPr>
        <w:t>bold</w:t>
      </w:r>
      <w:r w:rsidRPr="00456709">
        <w:t xml:space="preserve"> </w:t>
      </w:r>
      <w:r>
        <w:t>displayed in line</w:t>
      </w:r>
    </w:p>
    <w:p w14:paraId="37853728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&lt;div&gt; - division of page, makes new block</w:t>
      </w:r>
    </w:p>
    <w:p w14:paraId="0CA1CE47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&lt;</w:t>
      </w:r>
      <w:proofErr w:type="spellStart"/>
      <w:r>
        <w:t>img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 – source) = attribute</w:t>
      </w:r>
    </w:p>
    <w:p w14:paraId="36733DFB" w14:textId="77777777" w:rsidR="00456709" w:rsidRDefault="00456709" w:rsidP="00456709">
      <w:pPr>
        <w:pStyle w:val="ListBullet"/>
        <w:numPr>
          <w:ilvl w:val="0"/>
          <w:numId w:val="0"/>
        </w:numPr>
        <w:ind w:left="432"/>
      </w:pPr>
      <w:r>
        <w:t>&lt;</w:t>
      </w:r>
      <w:r w:rsidR="00D004A4">
        <w:t xml:space="preserve">p </w:t>
      </w:r>
      <w:r w:rsidR="00B15C4D">
        <w:t>(&lt;/p&gt;)</w:t>
      </w:r>
    </w:p>
    <w:p w14:paraId="7E1D84E5" w14:textId="77777777" w:rsidR="00D004A4" w:rsidRDefault="00D004A4" w:rsidP="00456709">
      <w:pPr>
        <w:pStyle w:val="ListBullet"/>
        <w:numPr>
          <w:ilvl w:val="0"/>
          <w:numId w:val="0"/>
        </w:numPr>
        <w:ind w:left="432"/>
      </w:pPr>
      <w:r>
        <w:lastRenderedPageBreak/>
        <w:t xml:space="preserve">Command </w:t>
      </w:r>
      <w:proofErr w:type="spellStart"/>
      <w:r>
        <w:t>cntrl</w:t>
      </w:r>
      <w:proofErr w:type="spellEnd"/>
      <w:r>
        <w:t xml:space="preserve"> arrow – move tag lines around</w:t>
      </w:r>
    </w:p>
    <w:p w14:paraId="4D8046AB" w14:textId="77777777" w:rsidR="00B15C4D" w:rsidRDefault="00B15C4D" w:rsidP="00456709">
      <w:pPr>
        <w:pStyle w:val="ListBullet"/>
        <w:numPr>
          <w:ilvl w:val="0"/>
          <w:numId w:val="0"/>
        </w:numPr>
        <w:ind w:left="432"/>
      </w:pPr>
      <w:r>
        <w:t>Command tab – going between apps</w:t>
      </w:r>
    </w:p>
    <w:p w14:paraId="4D23E32A" w14:textId="77777777" w:rsidR="00D004A4" w:rsidRDefault="00D004A4" w:rsidP="00456709">
      <w:pPr>
        <w:pStyle w:val="ListBullet"/>
        <w:numPr>
          <w:ilvl w:val="0"/>
          <w:numId w:val="0"/>
        </w:numPr>
        <w:ind w:left="432"/>
      </w:pPr>
    </w:p>
    <w:p w14:paraId="74CEA250" w14:textId="77777777" w:rsidR="00D004A4" w:rsidRDefault="00D004A4" w:rsidP="00456709">
      <w:pPr>
        <w:pStyle w:val="ListBullet"/>
        <w:numPr>
          <w:ilvl w:val="0"/>
          <w:numId w:val="0"/>
        </w:numPr>
        <w:ind w:left="432"/>
      </w:pPr>
      <w:r>
        <w:t>Boiler plate:</w:t>
      </w:r>
    </w:p>
    <w:p w14:paraId="3635D205" w14:textId="77777777" w:rsidR="00D004A4" w:rsidRDefault="00D004A4" w:rsidP="00D004A4">
      <w:pPr>
        <w:pStyle w:val="ListBullet"/>
        <w:numPr>
          <w:ilvl w:val="0"/>
          <w:numId w:val="5"/>
        </w:numPr>
      </w:pPr>
      <w:r>
        <w:t>Necessary code that we need</w:t>
      </w:r>
    </w:p>
    <w:p w14:paraId="49C6E681" w14:textId="77777777" w:rsidR="00B15C4D" w:rsidRDefault="00B15C4D" w:rsidP="00D004A4">
      <w:pPr>
        <w:pStyle w:val="ListBullet"/>
        <w:numPr>
          <w:ilvl w:val="0"/>
          <w:numId w:val="5"/>
        </w:numPr>
      </w:pPr>
      <w:r>
        <w:t>“</w:t>
      </w:r>
      <w:proofErr w:type="spellStart"/>
      <w:r>
        <w:t>emmet</w:t>
      </w:r>
      <w:proofErr w:type="spellEnd"/>
      <w:r>
        <w:t xml:space="preserve">” </w:t>
      </w:r>
    </w:p>
    <w:p w14:paraId="6E85B0C9" w14:textId="77777777" w:rsidR="008D5D8E" w:rsidRPr="008D5D8E" w:rsidRDefault="008D5D8E" w:rsidP="00D004A4">
      <w:pPr>
        <w:pStyle w:val="ListBullet"/>
        <w:numPr>
          <w:ilvl w:val="0"/>
          <w:numId w:val="5"/>
        </w:numPr>
        <w:rPr>
          <w:b/>
        </w:rPr>
      </w:pPr>
      <w:r w:rsidRPr="008D5D8E">
        <w:rPr>
          <w:b/>
        </w:rPr>
        <w:t>html:5 tab</w:t>
      </w:r>
      <w:r>
        <w:t xml:space="preserve"> – to put </w:t>
      </w:r>
      <w:proofErr w:type="spellStart"/>
      <w:r>
        <w:t>emmet</w:t>
      </w:r>
      <w:proofErr w:type="spellEnd"/>
      <w:r>
        <w:t xml:space="preserve"> boiler plate</w:t>
      </w:r>
    </w:p>
    <w:p w14:paraId="19DC0BA1" w14:textId="77777777" w:rsidR="00B15C4D" w:rsidRDefault="00B15C4D" w:rsidP="00D004A4">
      <w:pPr>
        <w:pStyle w:val="ListBullet"/>
        <w:numPr>
          <w:ilvl w:val="0"/>
          <w:numId w:val="5"/>
        </w:numPr>
      </w:pPr>
      <w:r>
        <w:t xml:space="preserve">Vey first thing on page </w:t>
      </w:r>
    </w:p>
    <w:p w14:paraId="29B6D5AA" w14:textId="77777777" w:rsidR="00D004A4" w:rsidRDefault="00D004A4" w:rsidP="00456709">
      <w:pPr>
        <w:pStyle w:val="ListBullet"/>
        <w:numPr>
          <w:ilvl w:val="0"/>
          <w:numId w:val="0"/>
        </w:numPr>
        <w:ind w:left="432"/>
      </w:pPr>
      <w:r>
        <w:t>Tab title</w:t>
      </w:r>
    </w:p>
    <w:p w14:paraId="662F9ABF" w14:textId="77777777" w:rsidR="00D004A4" w:rsidRDefault="00D004A4" w:rsidP="00456709">
      <w:pPr>
        <w:pStyle w:val="ListBullet"/>
        <w:numPr>
          <w:ilvl w:val="0"/>
          <w:numId w:val="0"/>
        </w:numPr>
        <w:ind w:left="432"/>
      </w:pPr>
      <w:r>
        <w:t>&lt;body&gt; – where content is until &lt;body/&gt; up against side</w:t>
      </w:r>
    </w:p>
    <w:p w14:paraId="4B506FDF" w14:textId="77777777" w:rsidR="00D004A4" w:rsidRDefault="00D004A4" w:rsidP="00D004A4">
      <w:pPr>
        <w:pStyle w:val="ListBullet"/>
        <w:numPr>
          <w:ilvl w:val="0"/>
          <w:numId w:val="5"/>
        </w:numPr>
      </w:pPr>
      <w:r>
        <w:t>Content comes next; parent and child/siblings tags (indented)</w:t>
      </w:r>
    </w:p>
    <w:p w14:paraId="67E099B9" w14:textId="77777777" w:rsidR="00D004A4" w:rsidRDefault="00D004A4" w:rsidP="00D004A4">
      <w:pPr>
        <w:pStyle w:val="ListBullet"/>
        <w:numPr>
          <w:ilvl w:val="0"/>
          <w:numId w:val="5"/>
        </w:numPr>
      </w:pPr>
      <w:r>
        <w:t>Always indent children for organization</w:t>
      </w:r>
    </w:p>
    <w:p w14:paraId="2E7634A3" w14:textId="77777777" w:rsidR="00003E3C" w:rsidRDefault="00003E3C" w:rsidP="00003E3C">
      <w:pPr>
        <w:pStyle w:val="ListBullet"/>
        <w:numPr>
          <w:ilvl w:val="0"/>
          <w:numId w:val="0"/>
        </w:numPr>
        <w:ind w:left="432" w:hanging="432"/>
      </w:pPr>
      <w:r>
        <w:t>Command option arrow keys (go between tabs and folders - atom)</w:t>
      </w:r>
    </w:p>
    <w:p w14:paraId="07CE104F" w14:textId="77777777" w:rsidR="00D004A4" w:rsidRDefault="00D004A4" w:rsidP="00456709">
      <w:pPr>
        <w:pStyle w:val="ListBullet"/>
        <w:numPr>
          <w:ilvl w:val="0"/>
          <w:numId w:val="0"/>
        </w:numPr>
        <w:ind w:left="432"/>
        <w:rPr>
          <w:b/>
        </w:rPr>
      </w:pPr>
      <w:r w:rsidRPr="00D004A4">
        <w:rPr>
          <w:b/>
        </w:rPr>
        <w:t>Nested hierarchical structure</w:t>
      </w:r>
    </w:p>
    <w:p w14:paraId="075457EE" w14:textId="77777777" w:rsidR="00813460" w:rsidRDefault="00F948AD" w:rsidP="0045670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Class (the hook; designated with period)</w:t>
      </w:r>
    </w:p>
    <w:p w14:paraId="49BE05E6" w14:textId="77777777" w:rsidR="00813460" w:rsidRDefault="00813460" w:rsidP="00456709">
      <w:pPr>
        <w:pStyle w:val="ListBullet"/>
        <w:numPr>
          <w:ilvl w:val="0"/>
          <w:numId w:val="0"/>
        </w:numPr>
        <w:ind w:left="432"/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attributes</w:t>
      </w:r>
    </w:p>
    <w:p w14:paraId="19F52A7D" w14:textId="77777777" w:rsidR="00F948AD" w:rsidRDefault="00F948AD" w:rsidP="00456709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6D6BC065" w14:textId="77777777" w:rsidR="008D5D8E" w:rsidRDefault="008D5D8E" w:rsidP="00456709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59C0CB5D" w14:textId="77777777" w:rsidR="008D5D8E" w:rsidRDefault="008D5D8E" w:rsidP="0045670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Styling:</w:t>
      </w:r>
    </w:p>
    <w:p w14:paraId="5446A58C" w14:textId="77777777" w:rsidR="008D5D8E" w:rsidRDefault="008D5D8E" w:rsidP="008D5D8E">
      <w:pPr>
        <w:pStyle w:val="ListBullet"/>
        <w:numPr>
          <w:ilvl w:val="0"/>
          <w:numId w:val="6"/>
        </w:numPr>
      </w:pPr>
      <w:r>
        <w:t>In line styling: attribute then quality (rarely done)</w:t>
      </w:r>
    </w:p>
    <w:p w14:paraId="3549C1E1" w14:textId="77777777" w:rsidR="008D5D8E" w:rsidRDefault="008D5D8E" w:rsidP="008D5D8E">
      <w:pPr>
        <w:pStyle w:val="ListBullet"/>
        <w:numPr>
          <w:ilvl w:val="0"/>
          <w:numId w:val="0"/>
        </w:numPr>
        <w:ind w:left="432" w:hanging="432"/>
      </w:pPr>
      <w:r w:rsidRPr="008D5D8E">
        <w:rPr>
          <w:i/>
        </w:rPr>
        <w:t>Abstraction</w:t>
      </w:r>
      <w:r>
        <w:t xml:space="preserve"> – making </w:t>
      </w:r>
      <w:r w:rsidRPr="008D5D8E">
        <w:rPr>
          <w:b/>
        </w:rPr>
        <w:t>style layer</w:t>
      </w:r>
      <w:r>
        <w:t xml:space="preserve"> cascades over </w:t>
      </w:r>
      <w:r w:rsidRPr="008D5D8E">
        <w:rPr>
          <w:b/>
        </w:rPr>
        <w:t>semantic layer</w:t>
      </w:r>
      <w:r>
        <w:t xml:space="preserve"> (html)</w:t>
      </w:r>
    </w:p>
    <w:p w14:paraId="699F9C4B" w14:textId="77777777" w:rsidR="008D5D8E" w:rsidRDefault="008D5D8E" w:rsidP="008D5D8E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8D5D8E">
        <w:rPr>
          <w:b/>
        </w:rPr>
        <w:t>Cascading style sheets</w:t>
      </w:r>
      <w:r>
        <w:rPr>
          <w:b/>
        </w:rPr>
        <w:t xml:space="preserve"> </w:t>
      </w:r>
      <w:r w:rsidR="00003E3C">
        <w:rPr>
          <w:b/>
        </w:rPr>
        <w:t xml:space="preserve">– new file in same folder as index.html </w:t>
      </w:r>
      <w:r>
        <w:rPr>
          <w:b/>
        </w:rPr>
        <w:t>(styles.css – style file</w:t>
      </w:r>
      <w:r w:rsidR="00813460">
        <w:rPr>
          <w:b/>
        </w:rPr>
        <w:t xml:space="preserve"> </w:t>
      </w:r>
      <w:proofErr w:type="spellStart"/>
      <w:r w:rsidR="00813460">
        <w:rPr>
          <w:b/>
        </w:rPr>
        <w:t>src</w:t>
      </w:r>
      <w:proofErr w:type="spellEnd"/>
      <w:r w:rsidR="00813460">
        <w:rPr>
          <w:b/>
        </w:rPr>
        <w:t>=</w:t>
      </w:r>
    </w:p>
    <w:p w14:paraId="2B3BD4FF" w14:textId="77777777" w:rsidR="00813460" w:rsidRDefault="00813460" w:rsidP="008D5D8E">
      <w:pPr>
        <w:pStyle w:val="ListBullet"/>
        <w:numPr>
          <w:ilvl w:val="0"/>
          <w:numId w:val="0"/>
        </w:numPr>
        <w:ind w:left="432" w:hanging="432"/>
        <w:rPr>
          <w:b/>
        </w:rPr>
      </w:pPr>
      <w:proofErr w:type="spellStart"/>
      <w:r>
        <w:rPr>
          <w:b/>
        </w:rPr>
        <w:t>Href</w:t>
      </w:r>
      <w:proofErr w:type="spellEnd"/>
      <w:r>
        <w:rPr>
          <w:b/>
        </w:rPr>
        <w:t xml:space="preserve"> – relative path (relative to file I’m in, not computer) – different than absolute file</w:t>
      </w:r>
    </w:p>
    <w:p w14:paraId="3166F5C2" w14:textId="77777777" w:rsidR="00813460" w:rsidRDefault="00813460" w:rsidP="008D5D8E">
      <w:pPr>
        <w:pStyle w:val="ListBullet"/>
        <w:numPr>
          <w:ilvl w:val="0"/>
          <w:numId w:val="0"/>
        </w:numPr>
        <w:ind w:left="432" w:hanging="432"/>
        <w:rPr>
          <w:b/>
        </w:rPr>
      </w:pPr>
      <w:r>
        <w:rPr>
          <w:b/>
        </w:rPr>
        <w:t>Computer reads from top left to bottom right</w:t>
      </w:r>
    </w:p>
    <w:p w14:paraId="55EED304" w14:textId="77777777" w:rsidR="00813460" w:rsidRDefault="00813460" w:rsidP="008D5D8E">
      <w:pPr>
        <w:pStyle w:val="ListBullet"/>
        <w:numPr>
          <w:ilvl w:val="0"/>
          <w:numId w:val="0"/>
        </w:numPr>
        <w:ind w:left="432" w:hanging="432"/>
        <w:rPr>
          <w:b/>
        </w:rPr>
      </w:pPr>
      <w:r>
        <w:rPr>
          <w:b/>
        </w:rPr>
        <w:lastRenderedPageBreak/>
        <w:t xml:space="preserve">Gets to link tab (&lt;link &lt;/link&gt;) and integrates style </w:t>
      </w:r>
    </w:p>
    <w:p w14:paraId="46221B7E" w14:textId="77777777" w:rsidR="00813460" w:rsidRPr="008D5D8E" w:rsidRDefault="00813460" w:rsidP="008D5D8E">
      <w:pPr>
        <w:pStyle w:val="ListBullet"/>
        <w:numPr>
          <w:ilvl w:val="0"/>
          <w:numId w:val="0"/>
        </w:numPr>
        <w:ind w:left="432" w:hanging="432"/>
        <w:rPr>
          <w:b/>
        </w:rPr>
      </w:pPr>
      <w:r>
        <w:rPr>
          <w:b/>
        </w:rPr>
        <w:t xml:space="preserve">&lt;link </w:t>
      </w:r>
      <w:proofErr w:type="spellStart"/>
      <w:r>
        <w:rPr>
          <w:b/>
        </w:rPr>
        <w:t>rel+stylesheet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href</w:t>
      </w:r>
      <w:proofErr w:type="spellEnd"/>
      <w:r>
        <w:rPr>
          <w:b/>
        </w:rPr>
        <w:t>=’styles.css</w:t>
      </w:r>
      <w:r w:rsidR="00003E3C">
        <w:rPr>
          <w:b/>
        </w:rPr>
        <w:t>’&gt;&lt;/link&gt;</w:t>
      </w:r>
    </w:p>
    <w:p w14:paraId="25857EDA" w14:textId="77777777" w:rsidR="008D5D8E" w:rsidRDefault="008D5D8E" w:rsidP="008D5D8E">
      <w:pPr>
        <w:pStyle w:val="ListBullet"/>
        <w:numPr>
          <w:ilvl w:val="0"/>
          <w:numId w:val="6"/>
        </w:numPr>
      </w:pPr>
      <w:r>
        <w:t>&lt;style</w:t>
      </w:r>
      <w:proofErr w:type="gramStart"/>
      <w:r>
        <w:t>&gt;  (</w:t>
      </w:r>
      <w:proofErr w:type="gramEnd"/>
      <w:r>
        <w:t>parent)</w:t>
      </w:r>
    </w:p>
    <w:p w14:paraId="0D602F04" w14:textId="77777777" w:rsidR="008D5D8E" w:rsidRDefault="008D5D8E" w:rsidP="008D5D8E">
      <w:pPr>
        <w:pStyle w:val="ListBullet"/>
        <w:numPr>
          <w:ilvl w:val="0"/>
          <w:numId w:val="0"/>
        </w:numPr>
        <w:ind w:left="1152"/>
      </w:pPr>
      <w:r>
        <w:t xml:space="preserve">.text-red </w:t>
      </w:r>
      <w:proofErr w:type="gramStart"/>
      <w:r>
        <w:t>{  (</w:t>
      </w:r>
      <w:proofErr w:type="gramEnd"/>
      <w:r>
        <w:t>child)</w:t>
      </w:r>
      <w:r w:rsidR="00813460">
        <w:t xml:space="preserve">                              - within .</w:t>
      </w:r>
      <w:proofErr w:type="spellStart"/>
      <w:r w:rsidR="00813460">
        <w:t>css</w:t>
      </w:r>
      <w:proofErr w:type="spellEnd"/>
      <w:r w:rsidR="00813460">
        <w:t xml:space="preserve"> file</w:t>
      </w:r>
    </w:p>
    <w:p w14:paraId="3DF85A4F" w14:textId="77777777" w:rsidR="008D5D8E" w:rsidRDefault="008D5D8E" w:rsidP="008D5D8E">
      <w:pPr>
        <w:pStyle w:val="ListBullet"/>
        <w:numPr>
          <w:ilvl w:val="0"/>
          <w:numId w:val="0"/>
        </w:numPr>
        <w:ind w:left="792"/>
      </w:pPr>
      <w:r>
        <w:tab/>
        <w:t>color: orange; (child of child)</w:t>
      </w:r>
    </w:p>
    <w:p w14:paraId="7BAD68D4" w14:textId="77777777" w:rsidR="008D5D8E" w:rsidRDefault="008D5D8E" w:rsidP="008D5D8E">
      <w:pPr>
        <w:pStyle w:val="ListBullet"/>
        <w:numPr>
          <w:ilvl w:val="0"/>
          <w:numId w:val="0"/>
        </w:numPr>
        <w:ind w:left="792"/>
      </w:pPr>
      <w:r>
        <w:t>} (child of style parent)</w:t>
      </w:r>
    </w:p>
    <w:p w14:paraId="469B8EF1" w14:textId="77777777" w:rsidR="008D5D8E" w:rsidRDefault="008D5D8E" w:rsidP="008D5D8E">
      <w:pPr>
        <w:pStyle w:val="ListBullet"/>
        <w:numPr>
          <w:ilvl w:val="0"/>
          <w:numId w:val="0"/>
        </w:numPr>
        <w:ind w:left="792"/>
      </w:pPr>
      <w:r>
        <w:t>&lt;/style&gt;</w:t>
      </w:r>
    </w:p>
    <w:p w14:paraId="58C78C31" w14:textId="77777777" w:rsidR="00F948AD" w:rsidRDefault="00F948AD" w:rsidP="00F948AD">
      <w:pPr>
        <w:pStyle w:val="ListBullet"/>
        <w:numPr>
          <w:ilvl w:val="0"/>
          <w:numId w:val="0"/>
        </w:numPr>
        <w:ind w:left="432" w:hanging="432"/>
      </w:pPr>
      <w:bookmarkStart w:id="0" w:name="_GoBack"/>
      <w:bookmarkEnd w:id="0"/>
    </w:p>
    <w:p w14:paraId="7A5A0911" w14:textId="77777777" w:rsidR="00F948AD" w:rsidRDefault="00F948AD" w:rsidP="00F948AD">
      <w:pPr>
        <w:pStyle w:val="ListBullet"/>
        <w:numPr>
          <w:ilvl w:val="0"/>
          <w:numId w:val="0"/>
        </w:numPr>
        <w:ind w:left="432" w:hanging="432"/>
      </w:pPr>
      <w:r>
        <w:t>Hack website</w:t>
      </w:r>
    </w:p>
    <w:p w14:paraId="6B1AC623" w14:textId="77777777" w:rsidR="00F948AD" w:rsidRDefault="00F948AD" w:rsidP="00F948AD">
      <w:pPr>
        <w:pStyle w:val="ListBullet"/>
        <w:numPr>
          <w:ilvl w:val="0"/>
          <w:numId w:val="0"/>
        </w:numPr>
        <w:ind w:left="432" w:hanging="432"/>
      </w:pPr>
      <w:r>
        <w:t>Right click</w:t>
      </w:r>
    </w:p>
    <w:p w14:paraId="7D301B61" w14:textId="77777777" w:rsidR="00F948AD" w:rsidRDefault="00F948AD" w:rsidP="00F948AD">
      <w:pPr>
        <w:pStyle w:val="ListBullet"/>
        <w:numPr>
          <w:ilvl w:val="0"/>
          <w:numId w:val="0"/>
        </w:numPr>
        <w:ind w:left="432" w:hanging="432"/>
      </w:pPr>
      <w:r>
        <w:t>Inspect</w:t>
      </w:r>
    </w:p>
    <w:p w14:paraId="39976361" w14:textId="2BFF98CC" w:rsidR="00F948AD" w:rsidRDefault="00F948AD" w:rsidP="00F948AD">
      <w:pPr>
        <w:pStyle w:val="ListBullet"/>
        <w:numPr>
          <w:ilvl w:val="0"/>
          <w:numId w:val="0"/>
        </w:numPr>
        <w:ind w:left="432" w:hanging="432"/>
      </w:pPr>
      <w:r>
        <w:t>Developer tools</w:t>
      </w:r>
    </w:p>
    <w:p w14:paraId="07958515" w14:textId="2814194F" w:rsidR="008D586A" w:rsidRDefault="008D586A" w:rsidP="00F948AD">
      <w:pPr>
        <w:pStyle w:val="ListBullet"/>
        <w:numPr>
          <w:ilvl w:val="0"/>
          <w:numId w:val="0"/>
        </w:numPr>
        <w:ind w:left="432" w:hanging="432"/>
      </w:pPr>
      <w:r>
        <w:t>02/1/19</w:t>
      </w:r>
    </w:p>
    <w:p w14:paraId="1FE24939" w14:textId="5635398A" w:rsidR="008D586A" w:rsidRDefault="008D586A" w:rsidP="00F948AD">
      <w:pPr>
        <w:pStyle w:val="ListBullet"/>
        <w:numPr>
          <w:ilvl w:val="0"/>
          <w:numId w:val="0"/>
        </w:numPr>
        <w:ind w:left="432" w:hanging="432"/>
      </w:pPr>
      <w:r>
        <w:t>Desktop – top of desk before computers</w:t>
      </w:r>
    </w:p>
    <w:p w14:paraId="52ED3DA5" w14:textId="7D697C78" w:rsidR="008D586A" w:rsidRDefault="008D586A" w:rsidP="00F948AD">
      <w:pPr>
        <w:pStyle w:val="ListBullet"/>
        <w:numPr>
          <w:ilvl w:val="0"/>
          <w:numId w:val="0"/>
        </w:numPr>
        <w:ind w:left="432" w:hanging="432"/>
      </w:pPr>
      <w:r>
        <w:t>Graphical User Interface GUI</w:t>
      </w:r>
    </w:p>
    <w:p w14:paraId="2B5954D9" w14:textId="33860C0E" w:rsidR="008D586A" w:rsidRDefault="008D586A" w:rsidP="00F948AD">
      <w:pPr>
        <w:pStyle w:val="ListBullet"/>
        <w:numPr>
          <w:ilvl w:val="0"/>
          <w:numId w:val="0"/>
        </w:numPr>
        <w:ind w:left="432" w:hanging="432"/>
      </w:pPr>
      <w:r>
        <w:t>Command Line Interface CLI – asking computer, run file, run programs</w:t>
      </w:r>
    </w:p>
    <w:p w14:paraId="38894F27" w14:textId="172B4880" w:rsidR="008D586A" w:rsidRDefault="00C47358" w:rsidP="00F948AD">
      <w:pPr>
        <w:pStyle w:val="ListBullet"/>
        <w:numPr>
          <w:ilvl w:val="0"/>
          <w:numId w:val="0"/>
        </w:numPr>
        <w:ind w:left="432" w:hanging="432"/>
      </w:pPr>
      <w:r>
        <w:t>Pixel Perfect Layouts:</w:t>
      </w:r>
    </w:p>
    <w:p w14:paraId="72892639" w14:textId="128C3CBD" w:rsidR="00C47358" w:rsidRDefault="00C47358" w:rsidP="00F948AD">
      <w:pPr>
        <w:pStyle w:val="ListBullet"/>
        <w:numPr>
          <w:ilvl w:val="0"/>
          <w:numId w:val="0"/>
        </w:numPr>
        <w:ind w:left="432" w:hanging="432"/>
      </w:pPr>
    </w:p>
    <w:p w14:paraId="2902E505" w14:textId="315DFD49" w:rsidR="00C47358" w:rsidRDefault="008464C3" w:rsidP="00F948AD">
      <w:pPr>
        <w:pStyle w:val="ListBullet"/>
        <w:numPr>
          <w:ilvl w:val="0"/>
          <w:numId w:val="0"/>
        </w:numPr>
        <w:ind w:left="432" w:hanging="432"/>
      </w:pPr>
      <w:r>
        <w:t xml:space="preserve">*CSS3 Box Model: will be on </w:t>
      </w:r>
      <w:proofErr w:type="gramStart"/>
      <w:r>
        <w:t>test!*</w:t>
      </w:r>
      <w:proofErr w:type="gramEnd"/>
    </w:p>
    <w:p w14:paraId="7DCA9529" w14:textId="3BF89E3D" w:rsidR="008464C3" w:rsidRDefault="005B5762" w:rsidP="00F948AD">
      <w:pPr>
        <w:pStyle w:val="ListBullet"/>
        <w:numPr>
          <w:ilvl w:val="0"/>
          <w:numId w:val="0"/>
        </w:numPr>
        <w:ind w:left="432" w:hanging="432"/>
      </w:pPr>
      <w:r>
        <w:t>Use a paper wire frame</w:t>
      </w:r>
    </w:p>
    <w:p w14:paraId="4BDB6D5D" w14:textId="19CE8000" w:rsidR="005B5762" w:rsidRDefault="005B5762" w:rsidP="00F948AD">
      <w:pPr>
        <w:pStyle w:val="ListBullet"/>
        <w:numPr>
          <w:ilvl w:val="0"/>
          <w:numId w:val="0"/>
        </w:numPr>
        <w:ind w:left="432" w:hanging="432"/>
      </w:pPr>
      <w:r>
        <w:t>Command option “</w:t>
      </w:r>
      <w:proofErr w:type="spellStart"/>
      <w:r>
        <w:t>i</w:t>
      </w:r>
      <w:proofErr w:type="spellEnd"/>
      <w:r>
        <w:t xml:space="preserve">” </w:t>
      </w:r>
    </w:p>
    <w:p w14:paraId="221135CD" w14:textId="4DD8584B" w:rsidR="009437DB" w:rsidRDefault="009437DB" w:rsidP="00F948AD">
      <w:pPr>
        <w:pStyle w:val="ListBullet"/>
        <w:numPr>
          <w:ilvl w:val="0"/>
          <w:numId w:val="0"/>
        </w:numPr>
        <w:ind w:left="432" w:hanging="432"/>
      </w:pPr>
      <w:r>
        <w:t>Getting from desktop view to phone view – change to specify phone</w:t>
      </w:r>
    </w:p>
    <w:p w14:paraId="5C5742B6" w14:textId="77777777" w:rsidR="008D586A" w:rsidRDefault="008D586A" w:rsidP="00F948AD">
      <w:pPr>
        <w:pStyle w:val="ListBullet"/>
        <w:numPr>
          <w:ilvl w:val="0"/>
          <w:numId w:val="0"/>
        </w:numPr>
        <w:ind w:left="432" w:hanging="432"/>
      </w:pPr>
    </w:p>
    <w:p w14:paraId="7FCC65EA" w14:textId="77777777" w:rsidR="00F948AD" w:rsidRDefault="00F948AD" w:rsidP="00F948AD">
      <w:pPr>
        <w:pStyle w:val="ListBullet"/>
        <w:numPr>
          <w:ilvl w:val="0"/>
          <w:numId w:val="0"/>
        </w:numPr>
        <w:ind w:left="432" w:hanging="432"/>
      </w:pPr>
    </w:p>
    <w:p w14:paraId="5F6EAE81" w14:textId="77777777" w:rsidR="008D5D8E" w:rsidRDefault="008D5D8E" w:rsidP="00456709">
      <w:pPr>
        <w:pStyle w:val="ListBullet"/>
        <w:numPr>
          <w:ilvl w:val="0"/>
          <w:numId w:val="0"/>
        </w:numPr>
        <w:ind w:left="432"/>
      </w:pPr>
    </w:p>
    <w:p w14:paraId="3429654E" w14:textId="77777777" w:rsidR="008D5D8E" w:rsidRPr="008D5D8E" w:rsidRDefault="008D5D8E" w:rsidP="00456709">
      <w:pPr>
        <w:pStyle w:val="ListBullet"/>
        <w:numPr>
          <w:ilvl w:val="0"/>
          <w:numId w:val="0"/>
        </w:numPr>
        <w:ind w:left="432"/>
      </w:pPr>
    </w:p>
    <w:p w14:paraId="722CD153" w14:textId="1AA733CF" w:rsidR="003B31AE" w:rsidRDefault="003B31AE">
      <w:pPr>
        <w:pStyle w:val="Heading2"/>
      </w:pPr>
    </w:p>
    <w:sectPr w:rsidR="003B31A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DD6DA" w14:textId="77777777" w:rsidR="00F01869" w:rsidRDefault="00F01869">
      <w:r>
        <w:separator/>
      </w:r>
    </w:p>
    <w:p w14:paraId="1E5865CE" w14:textId="77777777" w:rsidR="00F01869" w:rsidRDefault="00F01869"/>
  </w:endnote>
  <w:endnote w:type="continuationSeparator" w:id="0">
    <w:p w14:paraId="62F8A114" w14:textId="77777777" w:rsidR="00F01869" w:rsidRDefault="00F01869">
      <w:r>
        <w:continuationSeparator/>
      </w:r>
    </w:p>
    <w:p w14:paraId="77485ABF" w14:textId="77777777" w:rsidR="00F01869" w:rsidRDefault="00F01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7A43B" w14:textId="77777777" w:rsidR="003B31AE" w:rsidRDefault="006872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16B48" w14:textId="77777777" w:rsidR="00F01869" w:rsidRDefault="00F01869">
      <w:r>
        <w:separator/>
      </w:r>
    </w:p>
    <w:p w14:paraId="713D74C2" w14:textId="77777777" w:rsidR="00F01869" w:rsidRDefault="00F01869"/>
  </w:footnote>
  <w:footnote w:type="continuationSeparator" w:id="0">
    <w:p w14:paraId="07D512DE" w14:textId="77777777" w:rsidR="00F01869" w:rsidRDefault="00F01869">
      <w:r>
        <w:continuationSeparator/>
      </w:r>
    </w:p>
    <w:p w14:paraId="14417C0F" w14:textId="77777777" w:rsidR="00F01869" w:rsidRDefault="00F018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B79AF"/>
    <w:multiLevelType w:val="hybridMultilevel"/>
    <w:tmpl w:val="9A785C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4310A1E"/>
    <w:multiLevelType w:val="hybridMultilevel"/>
    <w:tmpl w:val="A7F04C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8E"/>
    <w:rsid w:val="00003E3C"/>
    <w:rsid w:val="000C0F8E"/>
    <w:rsid w:val="003B31AE"/>
    <w:rsid w:val="00456709"/>
    <w:rsid w:val="005B5762"/>
    <w:rsid w:val="006872ED"/>
    <w:rsid w:val="006D5D2A"/>
    <w:rsid w:val="00813460"/>
    <w:rsid w:val="008464C3"/>
    <w:rsid w:val="008D586A"/>
    <w:rsid w:val="008D5D8E"/>
    <w:rsid w:val="009437DB"/>
    <w:rsid w:val="00B15C4D"/>
    <w:rsid w:val="00C47358"/>
    <w:rsid w:val="00D004A4"/>
    <w:rsid w:val="00DA2704"/>
    <w:rsid w:val="00F01869"/>
    <w:rsid w:val="00F948AD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C785"/>
  <w15:chartTrackingRefBased/>
  <w15:docId w15:val="{4D6C8DAE-2519-0143-AD0A-095C91E6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5175511/Library/Containers/com.microsoft.Word/Data/Library/Application%20Support/Microsoft/Office/16.0/DTS/en-US%7b4C1EAAE2-AFBD-9948-A745-CAFE9E0C48A6%7d/%7b1135317B-CE0F-CC49-ADD5-86580B14E1B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{1135317B-CE0F-CC49-ADD5-86580B14E1BF}tf10002086.dotx</Template>
  <TotalTime>98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2019-01-25T18:28:00Z</dcterms:created>
  <dcterms:modified xsi:type="dcterms:W3CDTF">2019-02-01T19:33:00Z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